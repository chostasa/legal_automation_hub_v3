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2F92F323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56BCC">
        <w:rPr>
          <w:rFonts w:ascii="Times New Roman" w:hAnsi="Times New Roman" w:cs="Times New Roman"/>
          <w:b/>
          <w:bCs/>
          <w:noProof/>
          <w:sz w:val="24"/>
          <w:szCs w:val="24"/>
        </w:rPr>
        <w:t>7/23/2025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27C068CC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42E4F">
        <w:rPr>
          <w:rFonts w:ascii="Times New Roman" w:hAnsi="Times New Roman" w:cs="Times New Roman"/>
          <w:sz w:val="24"/>
          <w:szCs w:val="24"/>
        </w:rPr>
        <w:t>Client</w:t>
      </w:r>
      <w:r w:rsidR="00856BCC">
        <w:rPr>
          <w:rFonts w:ascii="Times New Roman" w:hAnsi="Times New Roman" w:cs="Times New Roman"/>
          <w:sz w:val="24"/>
          <w:szCs w:val="24"/>
        </w:rPr>
        <w:t>_</w:t>
      </w:r>
      <w:r w:rsidR="00F42E4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653E890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4F5744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42F2AE25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aware,</w:t>
      </w:r>
      <w:r w:rsidR="004F5744">
        <w:rPr>
          <w:rFonts w:ascii="Times New Roman" w:hAnsi="Times New Roman" w:cs="Times New Roman"/>
          <w:sz w:val="24"/>
          <w:szCs w:val="24"/>
        </w:rPr>
        <w:t xml:space="preserve"> </w:t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F42E4F">
        <w:rPr>
          <w:rFonts w:ascii="Times New Roman" w:hAnsi="Times New Roman" w:cs="Times New Roman"/>
          <w:sz w:val="24"/>
          <w:szCs w:val="24"/>
        </w:rPr>
        <w:t>Brief</w:t>
      </w:r>
      <w:r w:rsidR="00856BC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42E4F">
        <w:rPr>
          <w:rFonts w:ascii="Times New Roman" w:hAnsi="Times New Roman" w:cs="Times New Roman"/>
          <w:sz w:val="24"/>
          <w:szCs w:val="24"/>
        </w:rPr>
        <w:t>Synopsis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  <w:r w:rsidR="003948E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48ED">
        <w:rPr>
          <w:rFonts w:ascii="Times New Roman" w:hAnsi="Times New Roman" w:cs="Times New Roman"/>
          <w:sz w:val="24"/>
          <w:szCs w:val="24"/>
        </w:rPr>
        <w:t xml:space="preserve"> 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5FFEB776" w:rsidR="00671847" w:rsidRPr="00671847" w:rsidRDefault="00F42E4F" w:rsidP="0067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5240D365" w:rsidR="00C71C48" w:rsidRPr="00AF566F" w:rsidRDefault="00F42E4F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0501C006" w14:textId="380173A0" w:rsidR="00C42057" w:rsidRPr="00671847" w:rsidRDefault="00F42E4F" w:rsidP="00C4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{{Settlement</w:t>
      </w:r>
      <w:r w:rsidR="00856BC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Demand}}</w:t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252CB" w14:textId="77777777" w:rsidR="00751A26" w:rsidRDefault="00751A26" w:rsidP="00A70C00">
      <w:pPr>
        <w:spacing w:after="0" w:line="240" w:lineRule="auto"/>
      </w:pPr>
      <w:r>
        <w:separator/>
      </w:r>
    </w:p>
  </w:endnote>
  <w:endnote w:type="continuationSeparator" w:id="0">
    <w:p w14:paraId="7CD247F4" w14:textId="77777777" w:rsidR="00751A26" w:rsidRDefault="00751A26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A152F" w14:textId="77777777" w:rsidR="00751A26" w:rsidRDefault="00751A26" w:rsidP="00A70C00">
      <w:pPr>
        <w:spacing w:after="0" w:line="240" w:lineRule="auto"/>
      </w:pPr>
      <w:r>
        <w:separator/>
      </w:r>
    </w:p>
  </w:footnote>
  <w:footnote w:type="continuationSeparator" w:id="0">
    <w:p w14:paraId="39EA4342" w14:textId="77777777" w:rsidR="00751A26" w:rsidRDefault="00751A26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A4177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55F23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4F5744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E437C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1A2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6BCC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customXml/itemProps2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5</cp:revision>
  <dcterms:created xsi:type="dcterms:W3CDTF">2025-07-01T20:36:00Z</dcterms:created>
  <dcterms:modified xsi:type="dcterms:W3CDTF">2025-07-24T00:38:00Z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